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AE3" w:rsidRDefault="001A1AE3">
      <w:pPr>
        <w:jc w:val="center"/>
        <w:rPr>
          <w:b/>
          <w:sz w:val="28"/>
        </w:rPr>
      </w:pPr>
      <w:r>
        <w:rPr>
          <w:b/>
          <w:sz w:val="28"/>
        </w:rPr>
        <w:t>System Service Request (SSR)</w:t>
      </w:r>
    </w:p>
    <w:p w:rsidR="001A1AE3" w:rsidRDefault="001A1AE3" w:rsidP="005E389C">
      <w:pPr>
        <w:pBdr>
          <w:bottom w:val="single" w:sz="4" w:space="1" w:color="auto"/>
        </w:pBdr>
        <w:rPr>
          <w:b/>
        </w:rPr>
      </w:pPr>
    </w:p>
    <w:p w:rsidR="001A1AE3" w:rsidRDefault="001A1AE3">
      <w:pPr>
        <w:rPr>
          <w:b/>
        </w:rPr>
      </w:pPr>
    </w:p>
    <w:p w:rsidR="001A1AE3" w:rsidRDefault="001A1AE3" w:rsidP="00C567BC">
      <w:r>
        <w:rPr>
          <w:b/>
        </w:rPr>
        <w:t>REQUESTED BY</w:t>
      </w:r>
      <w:r>
        <w:t>:</w:t>
      </w:r>
      <w:r>
        <w:tab/>
      </w:r>
      <w:proofErr w:type="spellStart"/>
      <w:r w:rsidR="002D4E46">
        <w:t>Yocto+SPDX</w:t>
      </w:r>
      <w:proofErr w:type="spellEnd"/>
      <w:r w:rsidR="002D4E46">
        <w:t xml:space="preserve"> group</w:t>
      </w:r>
      <w:r>
        <w:tab/>
      </w:r>
      <w:r>
        <w:tab/>
      </w:r>
      <w:r>
        <w:tab/>
      </w:r>
      <w:r>
        <w:rPr>
          <w:b/>
        </w:rPr>
        <w:t>DATE</w:t>
      </w:r>
      <w:r>
        <w:t>:</w:t>
      </w:r>
      <w:r w:rsidR="00C567BC">
        <w:t xml:space="preserve"> </w:t>
      </w:r>
      <w:r w:rsidR="002D4E46">
        <w:t>January 28, 2015</w:t>
      </w:r>
    </w:p>
    <w:p w:rsidR="001A1AE3" w:rsidRDefault="001A1AE3"/>
    <w:p w:rsidR="001A1AE3" w:rsidRDefault="001A1AE3">
      <w:r>
        <w:rPr>
          <w:b/>
        </w:rPr>
        <w:t>DEPARTMENT</w:t>
      </w:r>
      <w:r>
        <w:t>:</w:t>
      </w:r>
      <w:r w:rsidR="00793C09">
        <w:t xml:space="preserve"> </w:t>
      </w:r>
      <w:r w:rsidR="002D4E46">
        <w:t>CSCI 4900</w:t>
      </w:r>
    </w:p>
    <w:p w:rsidR="001A1AE3" w:rsidRDefault="001A1AE3"/>
    <w:p w:rsidR="001A1AE3" w:rsidRDefault="001A1AE3">
      <w:r>
        <w:rPr>
          <w:b/>
        </w:rPr>
        <w:t>LOCATION</w:t>
      </w:r>
      <w:r>
        <w:t>:</w:t>
      </w:r>
      <w:r w:rsidR="00C567BC">
        <w:t xml:space="preserve"> </w:t>
      </w:r>
      <w:r w:rsidR="002D4E46">
        <w:t>University of Nebraska at Omaha</w:t>
      </w:r>
    </w:p>
    <w:p w:rsidR="001A1AE3" w:rsidRDefault="001A1AE3"/>
    <w:p w:rsidR="001A1AE3" w:rsidRDefault="001A1AE3">
      <w:r>
        <w:rPr>
          <w:b/>
        </w:rPr>
        <w:t>CONTACT</w:t>
      </w:r>
      <w:r>
        <w:t>:</w:t>
      </w:r>
      <w:r w:rsidR="002D4E46">
        <w:t xml:space="preserve"> klumbard@unomaha.edu</w:t>
      </w:r>
    </w:p>
    <w:p w:rsidR="00662C0A" w:rsidRDefault="00662C0A" w:rsidP="00662C0A">
      <w:pPr>
        <w:pBdr>
          <w:bottom w:val="single" w:sz="4" w:space="1" w:color="auto"/>
        </w:pBdr>
      </w:pPr>
    </w:p>
    <w:p w:rsidR="001A1AE3" w:rsidRDefault="001A1AE3"/>
    <w:p w:rsidR="001A1AE3" w:rsidRDefault="001A1AE3">
      <w:r>
        <w:rPr>
          <w:b/>
        </w:rPr>
        <w:t>TYPE OF REQUEST</w:t>
      </w:r>
      <w:r>
        <w:t>:</w:t>
      </w:r>
      <w:r>
        <w:tab/>
      </w:r>
      <w:r>
        <w:tab/>
      </w:r>
      <w:r>
        <w:tab/>
      </w:r>
      <w:r>
        <w:rPr>
          <w:b/>
        </w:rPr>
        <w:t>URGENCY</w:t>
      </w:r>
      <w:r>
        <w:t>:</w:t>
      </w:r>
    </w:p>
    <w:p w:rsidR="001A1AE3" w:rsidRDefault="001A1AE3"/>
    <w:p w:rsidR="001A1AE3" w:rsidRDefault="00C567BC">
      <w:r>
        <w:t xml:space="preserve">[    </w:t>
      </w:r>
      <w:r w:rsidR="001A1AE3">
        <w:t xml:space="preserve"> ]</w:t>
      </w:r>
      <w:r w:rsidR="001A1AE3">
        <w:tab/>
        <w:t>New System</w:t>
      </w:r>
      <w:r w:rsidR="001A1AE3">
        <w:tab/>
      </w:r>
      <w:r w:rsidR="001A1AE3">
        <w:tab/>
      </w:r>
      <w:r w:rsidR="001A1AE3">
        <w:tab/>
      </w:r>
      <w:r w:rsidR="001A1AE3">
        <w:tab/>
        <w:t>[</w:t>
      </w:r>
      <w:r>
        <w:t xml:space="preserve"> </w:t>
      </w:r>
      <w:r w:rsidR="00945973">
        <w:t xml:space="preserve">    </w:t>
      </w:r>
      <w:r w:rsidR="001A1AE3">
        <w:t xml:space="preserve"> ]</w:t>
      </w:r>
      <w:r w:rsidR="001A1AE3">
        <w:tab/>
        <w:t>Immediate - Operations are impaired or</w:t>
      </w:r>
    </w:p>
    <w:p w:rsidR="001A1AE3" w:rsidRDefault="001A1A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opportunity</w:t>
      </w:r>
      <w:proofErr w:type="gramEnd"/>
      <w:r>
        <w:t xml:space="preserve"> lost</w:t>
      </w:r>
    </w:p>
    <w:p w:rsidR="001A1AE3" w:rsidRDefault="00DB16F3" w:rsidP="00C567BC">
      <w:proofErr w:type="gramStart"/>
      <w:r>
        <w:t>[</w:t>
      </w:r>
      <w:r w:rsidR="00C567BC">
        <w:t xml:space="preserve"> </w:t>
      </w:r>
      <w:r w:rsidR="002D4E46">
        <w:t xml:space="preserve"> x</w:t>
      </w:r>
      <w:proofErr w:type="gramEnd"/>
      <w:r w:rsidR="00945973">
        <w:t xml:space="preserve"> </w:t>
      </w:r>
      <w:r w:rsidR="00C567BC">
        <w:t xml:space="preserve"> </w:t>
      </w:r>
      <w:r>
        <w:t>]</w:t>
      </w:r>
      <w:r>
        <w:tab/>
        <w:t>Systems Enhancement</w:t>
      </w:r>
      <w:r>
        <w:tab/>
      </w:r>
      <w:r>
        <w:tab/>
      </w:r>
      <w:r w:rsidR="001A1AE3">
        <w:t xml:space="preserve">[  </w:t>
      </w:r>
      <w:r w:rsidR="002D4E46">
        <w:t>X</w:t>
      </w:r>
      <w:r w:rsidR="00945973">
        <w:t xml:space="preserve"> </w:t>
      </w:r>
      <w:r w:rsidR="001A1AE3">
        <w:t>]</w:t>
      </w:r>
      <w:r w:rsidR="001A1AE3">
        <w:tab/>
        <w:t>Problems exist, but can be worked around</w:t>
      </w:r>
    </w:p>
    <w:p w:rsidR="001A1AE3" w:rsidRDefault="001A1AE3">
      <w:r>
        <w:t>[     ]</w:t>
      </w:r>
      <w:r>
        <w:tab/>
        <w:t>System Error Correction</w:t>
      </w:r>
      <w:r>
        <w:tab/>
      </w:r>
      <w:r>
        <w:tab/>
        <w:t xml:space="preserve">[     </w:t>
      </w:r>
      <w:r w:rsidR="00C567BC">
        <w:t xml:space="preserve"> </w:t>
      </w:r>
      <w:r>
        <w:t>]</w:t>
      </w:r>
      <w:r>
        <w:tab/>
        <w:t>Business losses can be tolerated until new</w:t>
      </w:r>
    </w:p>
    <w:p w:rsidR="001A1AE3" w:rsidRDefault="001A1A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system</w:t>
      </w:r>
      <w:proofErr w:type="gramEnd"/>
      <w:r>
        <w:t xml:space="preserve"> installed</w:t>
      </w:r>
    </w:p>
    <w:p w:rsidR="001A1AE3" w:rsidRDefault="001A1AE3">
      <w:r>
        <w:t>[     ]</w:t>
      </w:r>
      <w:r>
        <w:tab/>
        <w:t>Other</w:t>
      </w:r>
      <w:r>
        <w:tab/>
      </w:r>
      <w:r>
        <w:tab/>
      </w:r>
      <w:r>
        <w:tab/>
      </w:r>
      <w:r>
        <w:tab/>
      </w:r>
      <w:r>
        <w:tab/>
        <w:t xml:space="preserve">[     </w:t>
      </w:r>
      <w:r w:rsidR="00C567BC">
        <w:t xml:space="preserve"> </w:t>
      </w:r>
      <w:r>
        <w:t>]</w:t>
      </w:r>
      <w:r>
        <w:tab/>
        <w:t>Other</w:t>
      </w:r>
    </w:p>
    <w:p w:rsidR="001A1AE3" w:rsidRDefault="001A1AE3"/>
    <w:p w:rsidR="005E389C" w:rsidRDefault="005E389C" w:rsidP="005E389C">
      <w:pPr>
        <w:pBdr>
          <w:bottom w:val="single" w:sz="4" w:space="1" w:color="auto"/>
        </w:pBdr>
      </w:pPr>
    </w:p>
    <w:p w:rsidR="005E389C" w:rsidRDefault="005E389C">
      <w:pPr>
        <w:rPr>
          <w:b/>
        </w:rPr>
      </w:pPr>
    </w:p>
    <w:p w:rsidR="005E389C" w:rsidRDefault="005E389C">
      <w:pPr>
        <w:rPr>
          <w:b/>
        </w:rPr>
      </w:pPr>
    </w:p>
    <w:p w:rsidR="001A1AE3" w:rsidRDefault="001A1AE3">
      <w:r>
        <w:rPr>
          <w:b/>
        </w:rPr>
        <w:t>PROBLEM STATEMENT</w:t>
      </w:r>
      <w:r>
        <w:t>:</w:t>
      </w:r>
    </w:p>
    <w:p w:rsidR="00C567BC" w:rsidRDefault="002D4E46">
      <w:proofErr w:type="spellStart"/>
      <w:r>
        <w:t>Yocto</w:t>
      </w:r>
      <w:proofErr w:type="spellEnd"/>
      <w:r>
        <w:t xml:space="preserve"> requires a Linux build environment.  Not all members of our group have access to Linux machines.  Our group requires a shared work space for work and communication.</w:t>
      </w:r>
    </w:p>
    <w:p w:rsidR="001A1AE3" w:rsidRDefault="00C567BC">
      <w:r>
        <w:tab/>
        <w:t xml:space="preserve"> </w:t>
      </w:r>
    </w:p>
    <w:p w:rsidR="001A1AE3" w:rsidRDefault="001A1AE3"/>
    <w:p w:rsidR="001A1AE3" w:rsidRDefault="001A1AE3">
      <w:r>
        <w:rPr>
          <w:b/>
        </w:rPr>
        <w:t>SERVICE REQUEST</w:t>
      </w:r>
      <w:r>
        <w:t>:</w:t>
      </w:r>
    </w:p>
    <w:p w:rsidR="001A1AE3" w:rsidRDefault="002D4E46">
      <w:r>
        <w:t>We are requesting a Linux workspace on UNO servers.</w:t>
      </w:r>
    </w:p>
    <w:p w:rsidR="001C0C34" w:rsidRDefault="001C0C34"/>
    <w:p w:rsidR="001C0C34" w:rsidRDefault="001C0C34">
      <w:r>
        <w:t>Requested Specs:</w:t>
      </w:r>
    </w:p>
    <w:p w:rsidR="001C0C34" w:rsidRDefault="001C0C34" w:rsidP="001C0C34">
      <w:pPr>
        <w:ind w:firstLine="720"/>
      </w:pPr>
      <w:r>
        <w:t>Minimum of 100GB storage, preferred 500GB.</w:t>
      </w:r>
      <w:bookmarkStart w:id="0" w:name="_GoBack"/>
      <w:bookmarkEnd w:id="0"/>
    </w:p>
    <w:p w:rsidR="001C0C34" w:rsidRDefault="001C0C34" w:rsidP="001C0C34">
      <w:pPr>
        <w:ind w:firstLine="720"/>
      </w:pPr>
      <w:r>
        <w:t>Modern Linux system (</w:t>
      </w:r>
      <w:proofErr w:type="spellStart"/>
      <w:r>
        <w:t>Debian</w:t>
      </w:r>
      <w:proofErr w:type="spellEnd"/>
      <w:r>
        <w:t xml:space="preserve"> or Red Hat)</w:t>
      </w:r>
    </w:p>
    <w:p w:rsidR="001A1AE3" w:rsidRDefault="00C567BC">
      <w:r>
        <w:tab/>
      </w:r>
    </w:p>
    <w:p w:rsidR="001A1AE3" w:rsidRDefault="001A1AE3"/>
    <w:p w:rsidR="001A1AE3" w:rsidRPr="00C567BC" w:rsidRDefault="001A1AE3" w:rsidP="00C567BC">
      <w:r>
        <w:rPr>
          <w:b/>
        </w:rPr>
        <w:t>IS LIAISON</w:t>
      </w:r>
      <w:r>
        <w:t xml:space="preserve">: </w:t>
      </w:r>
      <w:r w:rsidR="002D4E46">
        <w:t xml:space="preserve">Matt </w:t>
      </w:r>
      <w:proofErr w:type="spellStart"/>
      <w:r w:rsidR="002D4E46">
        <w:t>Germonprez</w:t>
      </w:r>
      <w:proofErr w:type="spellEnd"/>
    </w:p>
    <w:p w:rsidR="001A1AE3" w:rsidRDefault="001A1AE3"/>
    <w:p w:rsidR="001A1AE3" w:rsidRDefault="001A1AE3">
      <w:r>
        <w:rPr>
          <w:b/>
        </w:rPr>
        <w:t>SPONSOR</w:t>
      </w:r>
      <w:r>
        <w:t>:</w:t>
      </w:r>
      <w:r w:rsidR="002D4E46">
        <w:t xml:space="preserve"> University of Nebraska at Omaha</w:t>
      </w:r>
    </w:p>
    <w:p w:rsidR="001A1AE3" w:rsidRDefault="001A1AE3"/>
    <w:p w:rsidR="001A1AE3" w:rsidRDefault="001A1AE3"/>
    <w:p w:rsidR="001A1AE3" w:rsidRDefault="001A1AE3"/>
    <w:sectPr w:rsidR="001A1AE3" w:rsidSect="00E72843">
      <w:pgSz w:w="12240" w:h="15840"/>
      <w:pgMar w:top="720" w:right="1440" w:bottom="96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7BC"/>
    <w:rsid w:val="001A1AE3"/>
    <w:rsid w:val="001C0C34"/>
    <w:rsid w:val="002D4E46"/>
    <w:rsid w:val="0059690F"/>
    <w:rsid w:val="005E389C"/>
    <w:rsid w:val="00662C0A"/>
    <w:rsid w:val="006A0255"/>
    <w:rsid w:val="00793C09"/>
    <w:rsid w:val="00945973"/>
    <w:rsid w:val="00B81EE2"/>
    <w:rsid w:val="00C567BC"/>
    <w:rsid w:val="00DB16F3"/>
    <w:rsid w:val="00E72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D161844-A001-4D23-877C-28E9159D6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2843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brahim\Downloads\System%20Service%20Reques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System Service Request Template.dotx</Template>
  <TotalTime>9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Nebraska-Omaha</vt:lpstr>
    </vt:vector>
  </TitlesOfParts>
  <Company> </Company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Nebraska-Omaha</dc:title>
  <dc:subject/>
  <dc:creator>Ebrahim Abdulsattar</dc:creator>
  <cp:keywords/>
  <dc:description/>
  <cp:lastModifiedBy>Kevin Lumbard</cp:lastModifiedBy>
  <cp:revision>4</cp:revision>
  <cp:lastPrinted>1996-09-16T15:10:00Z</cp:lastPrinted>
  <dcterms:created xsi:type="dcterms:W3CDTF">2015-01-27T00:00:00Z</dcterms:created>
  <dcterms:modified xsi:type="dcterms:W3CDTF">2015-01-28T21:20:00Z</dcterms:modified>
</cp:coreProperties>
</file>